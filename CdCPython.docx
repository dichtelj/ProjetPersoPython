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B9F" w:rsidRDefault="00D33B9F" w:rsidP="00777C76">
      <w:pPr>
        <w:spacing w:after="0"/>
        <w:jc w:val="center"/>
        <w:rPr>
          <w:rFonts w:ascii="Book Antiqua" w:hAnsi="Book Antiqua" w:cs="Times New Roman"/>
          <w:sz w:val="36"/>
        </w:rPr>
      </w:pPr>
    </w:p>
    <w:p w:rsidR="00296D42" w:rsidRDefault="00296D42" w:rsidP="00777C76">
      <w:pPr>
        <w:spacing w:after="0"/>
        <w:jc w:val="center"/>
        <w:rPr>
          <w:rFonts w:ascii="Book Antiqua" w:hAnsi="Book Antiqua" w:cs="Times New Roman"/>
          <w:sz w:val="36"/>
        </w:rPr>
      </w:pPr>
    </w:p>
    <w:p w:rsidR="00296D42" w:rsidRDefault="00296D42" w:rsidP="00777C76">
      <w:pPr>
        <w:spacing w:after="0"/>
        <w:jc w:val="center"/>
        <w:rPr>
          <w:rFonts w:ascii="Book Antiqua" w:hAnsi="Book Antiqua" w:cs="Times New Roman"/>
          <w:sz w:val="36"/>
        </w:rPr>
      </w:pPr>
    </w:p>
    <w:p w:rsidR="00296D42" w:rsidRDefault="00296D42" w:rsidP="00777C76">
      <w:pPr>
        <w:spacing w:after="0"/>
        <w:jc w:val="center"/>
        <w:rPr>
          <w:rFonts w:ascii="Book Antiqua" w:hAnsi="Book Antiqua" w:cs="Times New Roman"/>
          <w:sz w:val="36"/>
        </w:rPr>
      </w:pPr>
    </w:p>
    <w:p w:rsidR="00296D42" w:rsidRDefault="00296D42" w:rsidP="00777C76">
      <w:pPr>
        <w:spacing w:after="0"/>
        <w:jc w:val="center"/>
        <w:rPr>
          <w:rFonts w:ascii="Book Antiqua" w:hAnsi="Book Antiqua" w:cs="Times New Roman"/>
          <w:sz w:val="36"/>
        </w:rPr>
      </w:pPr>
    </w:p>
    <w:p w:rsidR="00296D42" w:rsidRDefault="00296D42" w:rsidP="00777C76">
      <w:pPr>
        <w:spacing w:after="0"/>
        <w:jc w:val="center"/>
        <w:rPr>
          <w:rFonts w:ascii="Book Antiqua" w:hAnsi="Book Antiqua" w:cs="Times New Roman"/>
          <w:sz w:val="36"/>
        </w:rPr>
      </w:pPr>
    </w:p>
    <w:p w:rsidR="00296D42" w:rsidRDefault="00296D42" w:rsidP="00777C76">
      <w:pPr>
        <w:spacing w:after="0"/>
        <w:jc w:val="center"/>
        <w:rPr>
          <w:rFonts w:ascii="Book Antiqua" w:hAnsi="Book Antiqua" w:cs="Times New Roman"/>
          <w:sz w:val="36"/>
        </w:rPr>
      </w:pPr>
    </w:p>
    <w:p w:rsidR="00296D42" w:rsidRPr="00D33B9F" w:rsidRDefault="00296D42" w:rsidP="00777C76">
      <w:pPr>
        <w:spacing w:after="0"/>
        <w:jc w:val="center"/>
        <w:rPr>
          <w:rFonts w:ascii="Book Antiqua" w:hAnsi="Book Antiqua" w:cs="Times New Roman"/>
          <w:sz w:val="36"/>
        </w:rPr>
      </w:pPr>
      <w:r>
        <w:rPr>
          <w:rFonts w:ascii="Book Antiqua" w:hAnsi="Book Antiqua" w:cs="Times New Roman"/>
          <w:sz w:val="36"/>
        </w:rPr>
        <w:t>Projet personnel Python</w:t>
      </w:r>
    </w:p>
    <w:p w:rsidR="00D33B9F" w:rsidRPr="00F54121" w:rsidRDefault="00296D42" w:rsidP="00F54121">
      <w:pPr>
        <w:jc w:val="center"/>
        <w:rPr>
          <w:rFonts w:ascii="Book Antiqua" w:hAnsi="Book Antiqua" w:cs="Times New Roman"/>
          <w:sz w:val="32"/>
        </w:rPr>
      </w:pPr>
      <w:r>
        <w:rPr>
          <w:rFonts w:ascii="Book Antiqua" w:hAnsi="Book Antiqua" w:cs="Times New Roman"/>
          <w:sz w:val="32"/>
        </w:rPr>
        <w:t>Cahier des charges</w:t>
      </w:r>
    </w:p>
    <w:p w:rsidR="00561D17" w:rsidRDefault="00561D17" w:rsidP="00F54121">
      <w:pPr>
        <w:rPr>
          <w:rFonts w:cs="Times New Roman"/>
          <w:b/>
        </w:rPr>
      </w:pPr>
    </w:p>
    <w:p w:rsidR="00296D42" w:rsidRDefault="00296D42">
      <w:pPr>
        <w:rPr>
          <w:rFonts w:cs="Times New Roman"/>
        </w:rPr>
      </w:pPr>
    </w:p>
    <w:p w:rsidR="00296D42" w:rsidRDefault="00296D42">
      <w:pPr>
        <w:spacing w:line="276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E449F7" w:rsidRDefault="00E449F7">
      <w:pPr>
        <w:spacing w:line="276" w:lineRule="auto"/>
        <w:jc w:val="left"/>
        <w:rPr>
          <w:rFonts w:cs="Times New Roman"/>
        </w:rPr>
      </w:pPr>
    </w:p>
    <w:p w:rsidR="00E449F7" w:rsidRDefault="00E449F7">
      <w:pPr>
        <w:spacing w:line="276" w:lineRule="auto"/>
        <w:jc w:val="left"/>
        <w:rPr>
          <w:rFonts w:cs="Times New Roman"/>
        </w:rPr>
      </w:pPr>
    </w:p>
    <w:p w:rsidR="00E449F7" w:rsidRDefault="00E449F7">
      <w:pPr>
        <w:spacing w:line="276" w:lineRule="auto"/>
        <w:jc w:val="left"/>
        <w:rPr>
          <w:rFonts w:cs="Times New Roman"/>
        </w:rPr>
      </w:pPr>
    </w:p>
    <w:p w:rsidR="00E449F7" w:rsidRDefault="00E449F7">
      <w:pPr>
        <w:spacing w:line="276" w:lineRule="auto"/>
        <w:jc w:val="left"/>
        <w:rPr>
          <w:rFonts w:cs="Times New Roman"/>
        </w:rPr>
      </w:pPr>
    </w:p>
    <w:p w:rsidR="00E449F7" w:rsidRDefault="00E449F7">
      <w:pPr>
        <w:spacing w:line="276" w:lineRule="auto"/>
        <w:jc w:val="left"/>
        <w:rPr>
          <w:rFonts w:cs="Times New Roman"/>
        </w:rPr>
      </w:pPr>
    </w:p>
    <w:p w:rsidR="00E449F7" w:rsidRDefault="00E449F7">
      <w:pPr>
        <w:spacing w:line="276" w:lineRule="auto"/>
        <w:jc w:val="left"/>
        <w:rPr>
          <w:rFonts w:cs="Times New Roman"/>
        </w:rPr>
      </w:pPr>
      <w:bookmarkStart w:id="0" w:name="_GoBack"/>
      <w:bookmarkEnd w:id="0"/>
    </w:p>
    <w:p w:rsidR="00561D17" w:rsidRDefault="00561D17">
      <w:pPr>
        <w:spacing w:line="276" w:lineRule="auto"/>
        <w:jc w:val="left"/>
        <w:rPr>
          <w:rFonts w:cs="Times New Roman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946845189"/>
        <w:docPartObj>
          <w:docPartGallery w:val="Table of Contents"/>
          <w:docPartUnique/>
        </w:docPartObj>
      </w:sdtPr>
      <w:sdtEndPr/>
      <w:sdtContent>
        <w:p w:rsidR="00E5677B" w:rsidRDefault="008F0D86">
          <w:pPr>
            <w:pStyle w:val="En-ttedetabledesmatires"/>
            <w:rPr>
              <w:sz w:val="36"/>
            </w:rPr>
          </w:pPr>
          <w:r w:rsidRPr="008F0D86">
            <w:rPr>
              <w:sz w:val="36"/>
            </w:rPr>
            <w:t>Sommaire</w:t>
          </w:r>
        </w:p>
        <w:p w:rsidR="008F0D86" w:rsidRPr="008F0D86" w:rsidRDefault="008F0D86" w:rsidP="008F0D86">
          <w:pPr>
            <w:rPr>
              <w:lang w:eastAsia="fr-FR"/>
            </w:rPr>
          </w:pPr>
        </w:p>
        <w:p w:rsidR="00AA61B2" w:rsidRDefault="00E5677B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178758" w:history="1">
            <w:r w:rsidR="00AA61B2" w:rsidRPr="008E28A2">
              <w:rPr>
                <w:rStyle w:val="Lienhypertexte"/>
                <w:noProof/>
              </w:rPr>
              <w:t>1.</w:t>
            </w:r>
            <w:r w:rsidR="00AA61B2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AA61B2" w:rsidRPr="008E28A2">
              <w:rPr>
                <w:rStyle w:val="Lienhypertexte"/>
                <w:noProof/>
              </w:rPr>
              <w:t>Objectif du projet</w:t>
            </w:r>
            <w:r w:rsidR="00AA61B2">
              <w:rPr>
                <w:noProof/>
                <w:webHidden/>
              </w:rPr>
              <w:tab/>
            </w:r>
            <w:r w:rsidR="00AA61B2">
              <w:rPr>
                <w:noProof/>
                <w:webHidden/>
              </w:rPr>
              <w:fldChar w:fldCharType="begin"/>
            </w:r>
            <w:r w:rsidR="00AA61B2">
              <w:rPr>
                <w:noProof/>
                <w:webHidden/>
              </w:rPr>
              <w:instrText xml:space="preserve"> PAGEREF _Toc447178758 \h </w:instrText>
            </w:r>
            <w:r w:rsidR="00AA61B2">
              <w:rPr>
                <w:noProof/>
                <w:webHidden/>
              </w:rPr>
            </w:r>
            <w:r w:rsidR="00AA61B2">
              <w:rPr>
                <w:noProof/>
                <w:webHidden/>
              </w:rPr>
              <w:fldChar w:fldCharType="separate"/>
            </w:r>
            <w:r w:rsidR="00AA61B2">
              <w:rPr>
                <w:noProof/>
                <w:webHidden/>
              </w:rPr>
              <w:t>3</w:t>
            </w:r>
            <w:r w:rsidR="00AA61B2">
              <w:rPr>
                <w:noProof/>
                <w:webHidden/>
              </w:rPr>
              <w:fldChar w:fldCharType="end"/>
            </w:r>
          </w:hyperlink>
        </w:p>
        <w:p w:rsidR="00AA61B2" w:rsidRDefault="00E449F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7178759" w:history="1">
            <w:r w:rsidR="00AA61B2" w:rsidRPr="008E28A2">
              <w:rPr>
                <w:rStyle w:val="Lienhypertexte"/>
                <w:noProof/>
              </w:rPr>
              <w:t>2.</w:t>
            </w:r>
            <w:r w:rsidR="00AA61B2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AA61B2" w:rsidRPr="008E28A2">
              <w:rPr>
                <w:rStyle w:val="Lienhypertexte"/>
                <w:noProof/>
              </w:rPr>
              <w:t>Contraintes fonctionnelles</w:t>
            </w:r>
            <w:r w:rsidR="00AA61B2">
              <w:rPr>
                <w:noProof/>
                <w:webHidden/>
              </w:rPr>
              <w:tab/>
            </w:r>
            <w:r w:rsidR="00AA61B2">
              <w:rPr>
                <w:noProof/>
                <w:webHidden/>
              </w:rPr>
              <w:fldChar w:fldCharType="begin"/>
            </w:r>
            <w:r w:rsidR="00AA61B2">
              <w:rPr>
                <w:noProof/>
                <w:webHidden/>
              </w:rPr>
              <w:instrText xml:space="preserve"> PAGEREF _Toc447178759 \h </w:instrText>
            </w:r>
            <w:r w:rsidR="00AA61B2">
              <w:rPr>
                <w:noProof/>
                <w:webHidden/>
              </w:rPr>
            </w:r>
            <w:r w:rsidR="00AA61B2">
              <w:rPr>
                <w:noProof/>
                <w:webHidden/>
              </w:rPr>
              <w:fldChar w:fldCharType="separate"/>
            </w:r>
            <w:r w:rsidR="00AA61B2">
              <w:rPr>
                <w:noProof/>
                <w:webHidden/>
              </w:rPr>
              <w:t>3</w:t>
            </w:r>
            <w:r w:rsidR="00AA61B2">
              <w:rPr>
                <w:noProof/>
                <w:webHidden/>
              </w:rPr>
              <w:fldChar w:fldCharType="end"/>
            </w:r>
          </w:hyperlink>
        </w:p>
        <w:p w:rsidR="00AA61B2" w:rsidRDefault="00E449F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7178760" w:history="1">
            <w:r w:rsidR="00AA61B2" w:rsidRPr="008E28A2">
              <w:rPr>
                <w:rStyle w:val="Lienhypertexte"/>
                <w:noProof/>
              </w:rPr>
              <w:t>3.</w:t>
            </w:r>
            <w:r w:rsidR="00AA61B2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AA61B2" w:rsidRPr="008E28A2">
              <w:rPr>
                <w:rStyle w:val="Lienhypertexte"/>
                <w:noProof/>
              </w:rPr>
              <w:t>Modélisation des données</w:t>
            </w:r>
            <w:r w:rsidR="00AA61B2">
              <w:rPr>
                <w:noProof/>
                <w:webHidden/>
              </w:rPr>
              <w:tab/>
            </w:r>
            <w:r w:rsidR="00AA61B2">
              <w:rPr>
                <w:noProof/>
                <w:webHidden/>
              </w:rPr>
              <w:fldChar w:fldCharType="begin"/>
            </w:r>
            <w:r w:rsidR="00AA61B2">
              <w:rPr>
                <w:noProof/>
                <w:webHidden/>
              </w:rPr>
              <w:instrText xml:space="preserve"> PAGEREF _Toc447178760 \h </w:instrText>
            </w:r>
            <w:r w:rsidR="00AA61B2">
              <w:rPr>
                <w:noProof/>
                <w:webHidden/>
              </w:rPr>
            </w:r>
            <w:r w:rsidR="00AA61B2">
              <w:rPr>
                <w:noProof/>
                <w:webHidden/>
              </w:rPr>
              <w:fldChar w:fldCharType="separate"/>
            </w:r>
            <w:r w:rsidR="00AA61B2">
              <w:rPr>
                <w:noProof/>
                <w:webHidden/>
              </w:rPr>
              <w:t>4</w:t>
            </w:r>
            <w:r w:rsidR="00AA61B2">
              <w:rPr>
                <w:noProof/>
                <w:webHidden/>
              </w:rPr>
              <w:fldChar w:fldCharType="end"/>
            </w:r>
          </w:hyperlink>
        </w:p>
        <w:p w:rsidR="00AA61B2" w:rsidRDefault="00E449F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7178761" w:history="1">
            <w:r w:rsidR="00AA61B2" w:rsidRPr="008E28A2">
              <w:rPr>
                <w:rStyle w:val="Lienhypertexte"/>
                <w:noProof/>
              </w:rPr>
              <w:t>4.</w:t>
            </w:r>
            <w:r w:rsidR="00AA61B2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AA61B2" w:rsidRPr="008E28A2">
              <w:rPr>
                <w:rStyle w:val="Lienhypertexte"/>
                <w:noProof/>
              </w:rPr>
              <w:t>Diagramme de classes</w:t>
            </w:r>
            <w:r w:rsidR="00AA61B2">
              <w:rPr>
                <w:noProof/>
                <w:webHidden/>
              </w:rPr>
              <w:tab/>
            </w:r>
            <w:r w:rsidR="00AA61B2">
              <w:rPr>
                <w:noProof/>
                <w:webHidden/>
              </w:rPr>
              <w:fldChar w:fldCharType="begin"/>
            </w:r>
            <w:r w:rsidR="00AA61B2">
              <w:rPr>
                <w:noProof/>
                <w:webHidden/>
              </w:rPr>
              <w:instrText xml:space="preserve"> PAGEREF _Toc447178761 \h </w:instrText>
            </w:r>
            <w:r w:rsidR="00AA61B2">
              <w:rPr>
                <w:noProof/>
                <w:webHidden/>
              </w:rPr>
            </w:r>
            <w:r w:rsidR="00AA61B2">
              <w:rPr>
                <w:noProof/>
                <w:webHidden/>
              </w:rPr>
              <w:fldChar w:fldCharType="separate"/>
            </w:r>
            <w:r w:rsidR="00AA61B2">
              <w:rPr>
                <w:noProof/>
                <w:webHidden/>
              </w:rPr>
              <w:t>4</w:t>
            </w:r>
            <w:r w:rsidR="00AA61B2">
              <w:rPr>
                <w:noProof/>
                <w:webHidden/>
              </w:rPr>
              <w:fldChar w:fldCharType="end"/>
            </w:r>
          </w:hyperlink>
        </w:p>
        <w:p w:rsidR="00E5677B" w:rsidRDefault="00E5677B">
          <w:r>
            <w:rPr>
              <w:b/>
              <w:bCs/>
            </w:rPr>
            <w:fldChar w:fldCharType="end"/>
          </w:r>
        </w:p>
      </w:sdtContent>
    </w:sdt>
    <w:p w:rsidR="00523E13" w:rsidRDefault="002A0114">
      <w:pPr>
        <w:spacing w:line="276" w:lineRule="auto"/>
        <w:jc w:val="left"/>
        <w:rPr>
          <w:rFonts w:cs="Times New Roman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0A4FF" wp14:editId="4CE69664">
                <wp:simplePos x="0" y="0"/>
                <wp:positionH relativeFrom="column">
                  <wp:posOffset>4900930</wp:posOffset>
                </wp:positionH>
                <wp:positionV relativeFrom="paragraph">
                  <wp:posOffset>2393315</wp:posOffset>
                </wp:positionV>
                <wp:extent cx="1181100" cy="419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85.9pt;margin-top:188.45pt;width:93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" fillcolor="white [3212]" strokecolor="white [3212]" strokeweight="2pt"/>
            </w:pict>
          </mc:Fallback>
        </mc:AlternateContent>
      </w:r>
      <w:r w:rsidR="00523E13">
        <w:rPr>
          <w:rFonts w:cs="Times New Roman"/>
        </w:rPr>
        <w:br w:type="page"/>
      </w:r>
    </w:p>
    <w:p w:rsidR="00D33B9F" w:rsidRDefault="00D33B9F" w:rsidP="00D33B9F">
      <w:pPr>
        <w:rPr>
          <w:rFonts w:cs="Times New Roman"/>
        </w:rPr>
      </w:pPr>
    </w:p>
    <w:p w:rsidR="002A0114" w:rsidRDefault="001E4F91" w:rsidP="001E4F91">
      <w:pPr>
        <w:pStyle w:val="Titre1"/>
        <w:numPr>
          <w:ilvl w:val="0"/>
          <w:numId w:val="3"/>
        </w:numPr>
      </w:pPr>
      <w:bookmarkStart w:id="1" w:name="_Toc447178758"/>
      <w:r>
        <w:t>Objectif du projet</w:t>
      </w:r>
      <w:bookmarkEnd w:id="1"/>
    </w:p>
    <w:p w:rsidR="001E4F91" w:rsidRDefault="001E4F91" w:rsidP="001E4F91">
      <w:r>
        <w:t>Ce projet a pour objectif de créer un site web pour les amateurs d’évènements astronomiques.</w:t>
      </w:r>
    </w:p>
    <w:p w:rsidR="00F447B4" w:rsidRDefault="001E4F91" w:rsidP="001E4F91">
      <w:r>
        <w:t xml:space="preserve">Ce site web affichera l’ensemble des évènements astronomiques remarquables, telles que les éclipses solaires </w:t>
      </w:r>
      <w:r w:rsidR="00147D59">
        <w:t>ou lunaires, les éruptions solaires ou autres évènements majeurs</w:t>
      </w:r>
      <w:r>
        <w:t xml:space="preserve"> stockés en base.  </w:t>
      </w:r>
    </w:p>
    <w:p w:rsidR="00F447B4" w:rsidRDefault="00F447B4" w:rsidP="001E4F91">
      <w:r>
        <w:t>L’utilisateur doit pouvoir :</w:t>
      </w:r>
    </w:p>
    <w:p w:rsidR="00F447B4" w:rsidRDefault="00F447B4" w:rsidP="00F447B4">
      <w:pPr>
        <w:pStyle w:val="Paragraphedeliste"/>
        <w:numPr>
          <w:ilvl w:val="0"/>
          <w:numId w:val="4"/>
        </w:numPr>
      </w:pPr>
      <w:r>
        <w:t>Consulter l’ensemble des évènements astronomiques remarquables enregistrés en base</w:t>
      </w:r>
    </w:p>
    <w:p w:rsidR="00F447B4" w:rsidRDefault="00FB0EC6" w:rsidP="00F447B4">
      <w:pPr>
        <w:pStyle w:val="Paragraphedeliste"/>
        <w:numPr>
          <w:ilvl w:val="0"/>
          <w:numId w:val="4"/>
        </w:numPr>
      </w:pPr>
      <w:r>
        <w:t>Gérer l’ensemble des évènements en base</w:t>
      </w:r>
    </w:p>
    <w:p w:rsidR="006E0310" w:rsidRDefault="006E0310" w:rsidP="006E0310">
      <w:r>
        <w:t>Cela se traduit par le diagramme de cas d’utilisation ci-dessous :</w:t>
      </w:r>
    </w:p>
    <w:p w:rsidR="006E0310" w:rsidRDefault="006E0310" w:rsidP="006E0310">
      <w:pPr>
        <w:pStyle w:val="Paragraphedeliste"/>
      </w:pPr>
    </w:p>
    <w:p w:rsidR="006E0310" w:rsidRDefault="006E0310" w:rsidP="006E0310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562475" cy="1657350"/>
            <wp:effectExtent l="0" t="0" r="9525" b="0"/>
            <wp:docPr id="6" name="Image 6" descr="G:\use case 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se case p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10" w:rsidRDefault="006E0310" w:rsidP="006E0310">
      <w:pPr>
        <w:pStyle w:val="Paragraphedeliste"/>
        <w:jc w:val="center"/>
      </w:pPr>
      <w:r>
        <w:t>Diagramme de cas d’utilisation de l’application</w:t>
      </w:r>
    </w:p>
    <w:p w:rsidR="006E0310" w:rsidRDefault="006E0310" w:rsidP="006E0310">
      <w:pPr>
        <w:pStyle w:val="Paragraphedeliste"/>
      </w:pPr>
    </w:p>
    <w:p w:rsidR="00CE4130" w:rsidRDefault="00CE4130" w:rsidP="00CE4130">
      <w:pPr>
        <w:pStyle w:val="Titre1"/>
        <w:numPr>
          <w:ilvl w:val="0"/>
          <w:numId w:val="3"/>
        </w:numPr>
      </w:pPr>
      <w:bookmarkStart w:id="2" w:name="_Toc447178759"/>
      <w:r>
        <w:t>Contraintes fonctionnelles</w:t>
      </w:r>
      <w:bookmarkEnd w:id="2"/>
    </w:p>
    <w:p w:rsidR="009A1325" w:rsidRDefault="00CE4130" w:rsidP="009A1325">
      <w:r>
        <w:t>L’appli</w:t>
      </w:r>
      <w:r w:rsidR="009A1325">
        <w:t xml:space="preserve">cation sera une application web et sera développée avec un </w:t>
      </w:r>
      <w:proofErr w:type="spellStart"/>
      <w:r w:rsidR="009A1325">
        <w:t>framework</w:t>
      </w:r>
      <w:proofErr w:type="spellEnd"/>
      <w:r w:rsidR="009A1325">
        <w:t xml:space="preserve"> Python nommé </w:t>
      </w:r>
      <w:proofErr w:type="spellStart"/>
      <w:r w:rsidR="009A1325">
        <w:t>CherryPy</w:t>
      </w:r>
      <w:proofErr w:type="spellEnd"/>
      <w:r w:rsidR="009A1325">
        <w:t xml:space="preserve">. L’ensemble des données seront stockées sur une base de données SQLLite3 via l’ORM </w:t>
      </w:r>
      <w:proofErr w:type="spellStart"/>
      <w:r w:rsidR="009A1325">
        <w:t>sqlalchemy</w:t>
      </w:r>
      <w:proofErr w:type="spellEnd"/>
      <w:r w:rsidR="009A1325">
        <w:t>.</w:t>
      </w:r>
    </w:p>
    <w:p w:rsidR="00D7195C" w:rsidRDefault="00D7195C" w:rsidP="009A1325"/>
    <w:p w:rsidR="00F447B4" w:rsidRDefault="00D7195C" w:rsidP="00F447B4">
      <w:r>
        <w:rPr>
          <w:noProof/>
          <w:lang w:eastAsia="fr-FR"/>
        </w:rPr>
        <w:drawing>
          <wp:inline distT="0" distB="0" distL="0" distR="0" wp14:anchorId="74B2ECB3" wp14:editId="0F2F8139">
            <wp:extent cx="1863090" cy="495300"/>
            <wp:effectExtent l="0" t="0" r="0" b="0"/>
            <wp:docPr id="7" name="Image 7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fr-FR"/>
        </w:rPr>
        <w:drawing>
          <wp:inline distT="0" distB="0" distL="0" distR="0" wp14:anchorId="37326F40" wp14:editId="24E2CAFC">
            <wp:extent cx="1961558" cy="514350"/>
            <wp:effectExtent l="0" t="0" r="635" b="0"/>
            <wp:docPr id="8" name="Image 8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01" cy="51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fr-FR"/>
        </w:rPr>
        <w:drawing>
          <wp:inline distT="0" distB="0" distL="0" distR="0">
            <wp:extent cx="1028700" cy="476943"/>
            <wp:effectExtent l="0" t="0" r="0" b="0"/>
            <wp:docPr id="9" name="Image 9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993" cy="47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5C" w:rsidRDefault="00D7195C" w:rsidP="00F447B4"/>
    <w:p w:rsidR="00D7195C" w:rsidRDefault="009C2F23" w:rsidP="00D7195C">
      <w:pPr>
        <w:pStyle w:val="Titre1"/>
        <w:numPr>
          <w:ilvl w:val="0"/>
          <w:numId w:val="3"/>
        </w:numPr>
      </w:pPr>
      <w:bookmarkStart w:id="3" w:name="_Toc447178760"/>
      <w:r>
        <w:t>Modélisation des données</w:t>
      </w:r>
      <w:bookmarkEnd w:id="3"/>
    </w:p>
    <w:p w:rsidR="009C2F23" w:rsidRDefault="009C2F23" w:rsidP="009C2F23">
      <w:r>
        <w:t>L’ensemble des données sera stockées sous SQLLite3 et respectera le MCD ci-dessous :</w:t>
      </w:r>
    </w:p>
    <w:p w:rsidR="00FD0FDD" w:rsidRDefault="00FD0FDD" w:rsidP="009C2F23"/>
    <w:p w:rsidR="009C2F23" w:rsidRDefault="00FD0FDD" w:rsidP="009C2F23">
      <w:r>
        <w:rPr>
          <w:noProof/>
          <w:lang w:eastAsia="fr-FR"/>
        </w:rPr>
        <w:drawing>
          <wp:inline distT="0" distB="0" distL="0" distR="0">
            <wp:extent cx="5760720" cy="1855652"/>
            <wp:effectExtent l="0" t="0" r="0" b="0"/>
            <wp:docPr id="10" name="Image 10" descr="G: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FDD" w:rsidRDefault="00FD0FDD" w:rsidP="00FD0FDD">
      <w:pPr>
        <w:jc w:val="center"/>
      </w:pPr>
      <w:r>
        <w:t>Modèle conceptuel des données</w:t>
      </w:r>
    </w:p>
    <w:p w:rsidR="00E72164" w:rsidRPr="00E72164" w:rsidRDefault="00E72164" w:rsidP="00E72164">
      <w:r>
        <w:t xml:space="preserve">L’entité </w:t>
      </w:r>
      <w:r>
        <w:rPr>
          <w:i/>
        </w:rPr>
        <w:t>Evènements</w:t>
      </w:r>
      <w:r>
        <w:t xml:space="preserve"> contiendra l’ensemble des évènements autres qu’éclipse et éruptions solaires.</w:t>
      </w:r>
    </w:p>
    <w:p w:rsidR="00E72164" w:rsidRDefault="00E72164" w:rsidP="00E72164">
      <w:pPr>
        <w:pStyle w:val="Titre1"/>
        <w:numPr>
          <w:ilvl w:val="0"/>
          <w:numId w:val="3"/>
        </w:numPr>
      </w:pPr>
      <w:bookmarkStart w:id="4" w:name="_Toc447178761"/>
      <w:r>
        <w:t>Diagramme de classes</w:t>
      </w:r>
      <w:bookmarkEnd w:id="4"/>
    </w:p>
    <w:p w:rsidR="00E72164" w:rsidRPr="00E72164" w:rsidRDefault="00FE48A9" w:rsidP="00E72164">
      <w:r>
        <w:rPr>
          <w:noProof/>
          <w:lang w:eastAsia="fr-FR"/>
        </w:rPr>
        <w:drawing>
          <wp:inline distT="0" distB="0" distL="0" distR="0">
            <wp:extent cx="5760720" cy="3138110"/>
            <wp:effectExtent l="0" t="0" r="0" b="5715"/>
            <wp:docPr id="11" name="Image 11" descr="C:\Users\dichtelj\AppData\Local\Tem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chtelj\AppData\Local\Tem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F91" w:rsidRPr="001E4F91" w:rsidRDefault="001E4F91" w:rsidP="001E4F91">
      <w:pPr>
        <w:jc w:val="right"/>
      </w:pPr>
    </w:p>
    <w:sectPr w:rsidR="001E4F91" w:rsidRPr="001E4F91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222" w:rsidRDefault="00546222" w:rsidP="00546222">
      <w:pPr>
        <w:spacing w:after="0" w:line="240" w:lineRule="auto"/>
      </w:pPr>
      <w:r>
        <w:separator/>
      </w:r>
    </w:p>
  </w:endnote>
  <w:endnote w:type="continuationSeparator" w:id="0">
    <w:p w:rsidR="00546222" w:rsidRDefault="00546222" w:rsidP="00546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7808499"/>
      <w:docPartObj>
        <w:docPartGallery w:val="Page Numbers (Bottom of Page)"/>
        <w:docPartUnique/>
      </w:docPartObj>
    </w:sdtPr>
    <w:sdtEndPr/>
    <w:sdtContent>
      <w:p w:rsidR="002A0114" w:rsidRDefault="002A011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9F7">
          <w:rPr>
            <w:noProof/>
          </w:rPr>
          <w:t>1</w:t>
        </w:r>
        <w:r>
          <w:fldChar w:fldCharType="end"/>
        </w:r>
      </w:p>
    </w:sdtContent>
  </w:sdt>
  <w:p w:rsidR="002A0114" w:rsidRDefault="002A011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222" w:rsidRDefault="00546222" w:rsidP="00546222">
      <w:pPr>
        <w:spacing w:after="0" w:line="240" w:lineRule="auto"/>
      </w:pPr>
      <w:r>
        <w:separator/>
      </w:r>
    </w:p>
  </w:footnote>
  <w:footnote w:type="continuationSeparator" w:id="0">
    <w:p w:rsidR="00546222" w:rsidRDefault="00546222" w:rsidP="00546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222" w:rsidRDefault="00523E1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45D8D9E0" wp14:editId="2B2B34AD">
          <wp:simplePos x="0" y="0"/>
          <wp:positionH relativeFrom="column">
            <wp:posOffset>-547370</wp:posOffset>
          </wp:positionH>
          <wp:positionV relativeFrom="paragraph">
            <wp:posOffset>-240030</wp:posOffset>
          </wp:positionV>
          <wp:extent cx="1064592" cy="638175"/>
          <wp:effectExtent l="0" t="0" r="2540" b="0"/>
          <wp:wrapNone/>
          <wp:docPr id="2" name="Image 2" descr="http://sebastienjean.fr/ubpe/2012/images/logoIU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sebastienjean.fr/ubpe/2012/images/logoIU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4592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1923"/>
    <w:multiLevelType w:val="hybridMultilevel"/>
    <w:tmpl w:val="35B4A376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0566145"/>
    <w:multiLevelType w:val="hybridMultilevel"/>
    <w:tmpl w:val="CE04E826"/>
    <w:lvl w:ilvl="0" w:tplc="57ACFC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06FDB"/>
    <w:multiLevelType w:val="multilevel"/>
    <w:tmpl w:val="3DD817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559579AE"/>
    <w:multiLevelType w:val="hybridMultilevel"/>
    <w:tmpl w:val="6EA638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B9F"/>
    <w:rsid w:val="00005899"/>
    <w:rsid w:val="00017084"/>
    <w:rsid w:val="00070CCE"/>
    <w:rsid w:val="000D4015"/>
    <w:rsid w:val="000F2209"/>
    <w:rsid w:val="0013665E"/>
    <w:rsid w:val="00147D59"/>
    <w:rsid w:val="001E21DF"/>
    <w:rsid w:val="001E4F91"/>
    <w:rsid w:val="001F4D4B"/>
    <w:rsid w:val="002344A7"/>
    <w:rsid w:val="0024229E"/>
    <w:rsid w:val="00296D42"/>
    <w:rsid w:val="002971D0"/>
    <w:rsid w:val="002A0114"/>
    <w:rsid w:val="002F60CB"/>
    <w:rsid w:val="00300F65"/>
    <w:rsid w:val="00326B38"/>
    <w:rsid w:val="00327923"/>
    <w:rsid w:val="00357C10"/>
    <w:rsid w:val="00371914"/>
    <w:rsid w:val="00377C03"/>
    <w:rsid w:val="00381622"/>
    <w:rsid w:val="00393E68"/>
    <w:rsid w:val="003B00C1"/>
    <w:rsid w:val="003F1C45"/>
    <w:rsid w:val="00417025"/>
    <w:rsid w:val="00450F50"/>
    <w:rsid w:val="00465A47"/>
    <w:rsid w:val="004A25F0"/>
    <w:rsid w:val="004C14A4"/>
    <w:rsid w:val="004C3E60"/>
    <w:rsid w:val="00502889"/>
    <w:rsid w:val="005107A3"/>
    <w:rsid w:val="00521BE8"/>
    <w:rsid w:val="00523E13"/>
    <w:rsid w:val="00546222"/>
    <w:rsid w:val="00561D17"/>
    <w:rsid w:val="006217B0"/>
    <w:rsid w:val="00637E82"/>
    <w:rsid w:val="00642B84"/>
    <w:rsid w:val="006E0310"/>
    <w:rsid w:val="006F07F4"/>
    <w:rsid w:val="006F2281"/>
    <w:rsid w:val="00721FC8"/>
    <w:rsid w:val="007457C4"/>
    <w:rsid w:val="0076635F"/>
    <w:rsid w:val="00777C76"/>
    <w:rsid w:val="00797561"/>
    <w:rsid w:val="007D276B"/>
    <w:rsid w:val="007E6FC0"/>
    <w:rsid w:val="008F0D86"/>
    <w:rsid w:val="0096229C"/>
    <w:rsid w:val="009A1325"/>
    <w:rsid w:val="009C2F23"/>
    <w:rsid w:val="00A16ED3"/>
    <w:rsid w:val="00A348F3"/>
    <w:rsid w:val="00A84420"/>
    <w:rsid w:val="00AA61B2"/>
    <w:rsid w:val="00AA7E72"/>
    <w:rsid w:val="00AC34CA"/>
    <w:rsid w:val="00AE2CDC"/>
    <w:rsid w:val="00AE6335"/>
    <w:rsid w:val="00B2738F"/>
    <w:rsid w:val="00B4239B"/>
    <w:rsid w:val="00B839EF"/>
    <w:rsid w:val="00BA344B"/>
    <w:rsid w:val="00BD5F9D"/>
    <w:rsid w:val="00C05268"/>
    <w:rsid w:val="00C15AA2"/>
    <w:rsid w:val="00C15F32"/>
    <w:rsid w:val="00C20E83"/>
    <w:rsid w:val="00C468FB"/>
    <w:rsid w:val="00C478FA"/>
    <w:rsid w:val="00C96DFC"/>
    <w:rsid w:val="00CE4130"/>
    <w:rsid w:val="00CF66A5"/>
    <w:rsid w:val="00D02315"/>
    <w:rsid w:val="00D33B9F"/>
    <w:rsid w:val="00D370DB"/>
    <w:rsid w:val="00D7195C"/>
    <w:rsid w:val="00D80507"/>
    <w:rsid w:val="00DF224E"/>
    <w:rsid w:val="00E04555"/>
    <w:rsid w:val="00E449F7"/>
    <w:rsid w:val="00E54C8A"/>
    <w:rsid w:val="00E5677B"/>
    <w:rsid w:val="00E62225"/>
    <w:rsid w:val="00E72164"/>
    <w:rsid w:val="00ED6AF2"/>
    <w:rsid w:val="00EF46A9"/>
    <w:rsid w:val="00F136B0"/>
    <w:rsid w:val="00F447B4"/>
    <w:rsid w:val="00F51B5F"/>
    <w:rsid w:val="00F54121"/>
    <w:rsid w:val="00F80FD0"/>
    <w:rsid w:val="00F87F5A"/>
    <w:rsid w:val="00FB0EC6"/>
    <w:rsid w:val="00FD0FDD"/>
    <w:rsid w:val="00FE25E6"/>
    <w:rsid w:val="00FE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E1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23E13"/>
    <w:pPr>
      <w:keepNext/>
      <w:keepLines/>
      <w:spacing w:before="240" w:after="160"/>
      <w:outlineLvl w:val="0"/>
    </w:pPr>
    <w:rPr>
      <w:rFonts w:ascii="Book Antiqua" w:eastAsiaTheme="majorEastAsia" w:hAnsi="Book Antiqua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3E13"/>
    <w:pPr>
      <w:keepNext/>
      <w:keepLines/>
      <w:spacing w:before="200" w:after="120"/>
      <w:outlineLvl w:val="1"/>
    </w:pPr>
    <w:rPr>
      <w:rFonts w:ascii="Book Antiqua" w:eastAsiaTheme="majorEastAsia" w:hAnsi="Book Antiqua" w:cstheme="majorBidi"/>
      <w:b/>
      <w:bC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6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6222"/>
  </w:style>
  <w:style w:type="paragraph" w:styleId="Pieddepage">
    <w:name w:val="footer"/>
    <w:basedOn w:val="Normal"/>
    <w:link w:val="PieddepageCar"/>
    <w:uiPriority w:val="99"/>
    <w:unhideWhenUsed/>
    <w:rsid w:val="00546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6222"/>
  </w:style>
  <w:style w:type="paragraph" w:styleId="Textedebulles">
    <w:name w:val="Balloon Text"/>
    <w:basedOn w:val="Normal"/>
    <w:link w:val="TextedebullesCar"/>
    <w:uiPriority w:val="99"/>
    <w:semiHidden/>
    <w:unhideWhenUsed/>
    <w:rsid w:val="00546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622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23E13"/>
    <w:rPr>
      <w:rFonts w:ascii="Book Antiqua" w:eastAsiaTheme="majorEastAsia" w:hAnsi="Book Antiqua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23E13"/>
    <w:rPr>
      <w:rFonts w:ascii="Book Antiqua" w:eastAsiaTheme="majorEastAsia" w:hAnsi="Book Antiqua" w:cstheme="majorBidi"/>
      <w:b/>
      <w:bCs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5677B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5677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5677B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E5677B"/>
    <w:rPr>
      <w:color w:val="0000FF" w:themeColor="hyperlink"/>
      <w:u w:val="single"/>
    </w:rPr>
  </w:style>
  <w:style w:type="table" w:customStyle="1" w:styleId="TableauListe4-Accentuation11">
    <w:name w:val="Tableau Liste 4 - Accentuation 11"/>
    <w:basedOn w:val="TableauNormal"/>
    <w:uiPriority w:val="49"/>
    <w:rsid w:val="00F5412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3B0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E1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23E13"/>
    <w:pPr>
      <w:keepNext/>
      <w:keepLines/>
      <w:spacing w:before="240" w:after="160"/>
      <w:outlineLvl w:val="0"/>
    </w:pPr>
    <w:rPr>
      <w:rFonts w:ascii="Book Antiqua" w:eastAsiaTheme="majorEastAsia" w:hAnsi="Book Antiqua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3E13"/>
    <w:pPr>
      <w:keepNext/>
      <w:keepLines/>
      <w:spacing w:before="200" w:after="120"/>
      <w:outlineLvl w:val="1"/>
    </w:pPr>
    <w:rPr>
      <w:rFonts w:ascii="Book Antiqua" w:eastAsiaTheme="majorEastAsia" w:hAnsi="Book Antiqua" w:cstheme="majorBidi"/>
      <w:b/>
      <w:bC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6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6222"/>
  </w:style>
  <w:style w:type="paragraph" w:styleId="Pieddepage">
    <w:name w:val="footer"/>
    <w:basedOn w:val="Normal"/>
    <w:link w:val="PieddepageCar"/>
    <w:uiPriority w:val="99"/>
    <w:unhideWhenUsed/>
    <w:rsid w:val="00546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6222"/>
  </w:style>
  <w:style w:type="paragraph" w:styleId="Textedebulles">
    <w:name w:val="Balloon Text"/>
    <w:basedOn w:val="Normal"/>
    <w:link w:val="TextedebullesCar"/>
    <w:uiPriority w:val="99"/>
    <w:semiHidden/>
    <w:unhideWhenUsed/>
    <w:rsid w:val="00546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622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23E13"/>
    <w:rPr>
      <w:rFonts w:ascii="Book Antiqua" w:eastAsiaTheme="majorEastAsia" w:hAnsi="Book Antiqua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23E13"/>
    <w:rPr>
      <w:rFonts w:ascii="Book Antiqua" w:eastAsiaTheme="majorEastAsia" w:hAnsi="Book Antiqua" w:cstheme="majorBidi"/>
      <w:b/>
      <w:bCs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5677B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5677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5677B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E5677B"/>
    <w:rPr>
      <w:color w:val="0000FF" w:themeColor="hyperlink"/>
      <w:u w:val="single"/>
    </w:rPr>
  </w:style>
  <w:style w:type="table" w:customStyle="1" w:styleId="TableauListe4-Accentuation11">
    <w:name w:val="Tableau Liste 4 - Accentuation 11"/>
    <w:basedOn w:val="TableauNormal"/>
    <w:uiPriority w:val="49"/>
    <w:rsid w:val="00F5412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3B0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74BA2-6D8B-4070-967E-F6DA51D65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7684B4A1.dotm</Template>
  <TotalTime>61</TotalTime>
  <Pages>4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Godicheau</dc:creator>
  <cp:lastModifiedBy>Jonathan Dichtel</cp:lastModifiedBy>
  <cp:revision>11</cp:revision>
  <cp:lastPrinted>2016-01-28T13:15:00Z</cp:lastPrinted>
  <dcterms:created xsi:type="dcterms:W3CDTF">2016-03-31T06:12:00Z</dcterms:created>
  <dcterms:modified xsi:type="dcterms:W3CDTF">2016-03-31T07:28:00Z</dcterms:modified>
</cp:coreProperties>
</file>